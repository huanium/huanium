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12E4" w14:textId="77777777" w:rsidR="005B48C7" w:rsidRPr="00A94A8E" w:rsidRDefault="007C340A" w:rsidP="005B48C7">
      <w:pPr>
        <w:pStyle w:val="Title"/>
        <w:rPr>
          <w:sz w:val="24"/>
          <w:szCs w:val="24"/>
        </w:rPr>
      </w:pPr>
      <w:r w:rsidRPr="00A94A8E">
        <w:rPr>
          <w:sz w:val="24"/>
          <w:szCs w:val="24"/>
        </w:rPr>
        <w:t>Purchased Item Export Control Classification</w:t>
      </w:r>
    </w:p>
    <w:p w14:paraId="78377F9A" w14:textId="77777777" w:rsidR="005B48C7" w:rsidRPr="00A94A8E" w:rsidRDefault="005B48C7" w:rsidP="005B48C7">
      <w:pPr>
        <w:rPr>
          <w:sz w:val="16"/>
          <w:szCs w:val="16"/>
        </w:rPr>
      </w:pPr>
    </w:p>
    <w:p w14:paraId="042741CB" w14:textId="77777777" w:rsidR="004A6B42" w:rsidRPr="00A94A8E" w:rsidRDefault="00400B1C" w:rsidP="00400B1C">
      <w:pPr>
        <w:rPr>
          <w:sz w:val="20"/>
        </w:rPr>
      </w:pPr>
      <w:r w:rsidRPr="00A94A8E">
        <w:rPr>
          <w:sz w:val="20"/>
        </w:rPr>
        <w:t>MIT</w:t>
      </w:r>
      <w:r w:rsidR="007C340A" w:rsidRPr="00A94A8E">
        <w:rPr>
          <w:sz w:val="20"/>
        </w:rPr>
        <w:t xml:space="preserve"> request</w:t>
      </w:r>
      <w:r w:rsidRPr="00A94A8E">
        <w:rPr>
          <w:sz w:val="20"/>
        </w:rPr>
        <w:t>s</w:t>
      </w:r>
      <w:r w:rsidR="007C340A" w:rsidRPr="00A94A8E">
        <w:rPr>
          <w:sz w:val="20"/>
        </w:rPr>
        <w:t xml:space="preserve"> your assistance in making sure </w:t>
      </w:r>
      <w:r w:rsidRPr="00A94A8E">
        <w:rPr>
          <w:sz w:val="20"/>
        </w:rPr>
        <w:t>we’re</w:t>
      </w:r>
      <w:r w:rsidR="007C340A" w:rsidRPr="00A94A8E">
        <w:rPr>
          <w:sz w:val="20"/>
        </w:rPr>
        <w:t xml:space="preserve"> able to comply with U.S. export control regulations and operate as a university with international students, scholars, and faculty.</w:t>
      </w:r>
      <w:r w:rsidR="0094268D" w:rsidRPr="00A94A8E">
        <w:rPr>
          <w:sz w:val="20"/>
        </w:rPr>
        <w:t xml:space="preserve">  </w:t>
      </w:r>
      <w:r w:rsidRPr="00A94A8E">
        <w:rPr>
          <w:sz w:val="20"/>
        </w:rPr>
        <w:t>Y</w:t>
      </w:r>
      <w:r w:rsidR="004A6B42" w:rsidRPr="00A94A8E">
        <w:rPr>
          <w:sz w:val="20"/>
        </w:rPr>
        <w:t>our customers at MIT</w:t>
      </w:r>
      <w:r w:rsidR="0094268D" w:rsidRPr="00A94A8E">
        <w:rPr>
          <w:sz w:val="20"/>
        </w:rPr>
        <w:t xml:space="preserve"> may </w:t>
      </w:r>
      <w:r w:rsidRPr="00A94A8E">
        <w:rPr>
          <w:sz w:val="20"/>
        </w:rPr>
        <w:t>s</w:t>
      </w:r>
      <w:r w:rsidR="00231A52" w:rsidRPr="00A94A8E">
        <w:rPr>
          <w:sz w:val="20"/>
        </w:rPr>
        <w:t>hip your item (</w:t>
      </w:r>
      <w:r w:rsidR="004A6B42" w:rsidRPr="00A94A8E">
        <w:rPr>
          <w:sz w:val="20"/>
        </w:rPr>
        <w:t xml:space="preserve">or something </w:t>
      </w:r>
      <w:r w:rsidRPr="00A94A8E">
        <w:rPr>
          <w:sz w:val="20"/>
        </w:rPr>
        <w:t>incorporating</w:t>
      </w:r>
      <w:r w:rsidR="004A6B42" w:rsidRPr="00A94A8E">
        <w:rPr>
          <w:sz w:val="20"/>
        </w:rPr>
        <w:t xml:space="preserve"> your item</w:t>
      </w:r>
      <w:r w:rsidR="00231A52" w:rsidRPr="00A94A8E">
        <w:rPr>
          <w:sz w:val="20"/>
        </w:rPr>
        <w:t>)</w:t>
      </w:r>
      <w:r w:rsidR="0094268D" w:rsidRPr="00A94A8E">
        <w:rPr>
          <w:sz w:val="20"/>
        </w:rPr>
        <w:t xml:space="preserve"> </w:t>
      </w:r>
      <w:r w:rsidR="004A6B42" w:rsidRPr="00A94A8E">
        <w:rPr>
          <w:sz w:val="20"/>
        </w:rPr>
        <w:t>for collaboration, testing, or use.</w:t>
      </w:r>
      <w:r w:rsidRPr="00A94A8E">
        <w:rPr>
          <w:sz w:val="20"/>
        </w:rPr>
        <w:t xml:space="preserve">  They may also u</w:t>
      </w:r>
      <w:r w:rsidR="00231A52" w:rsidRPr="00A94A8E">
        <w:rPr>
          <w:sz w:val="20"/>
        </w:rPr>
        <w:t>se your item (</w:t>
      </w:r>
      <w:r w:rsidR="004A6B42" w:rsidRPr="00A94A8E">
        <w:rPr>
          <w:sz w:val="20"/>
        </w:rPr>
        <w:t>or related soft</w:t>
      </w:r>
      <w:r w:rsidR="00231A52" w:rsidRPr="00A94A8E">
        <w:rPr>
          <w:sz w:val="20"/>
        </w:rPr>
        <w:t xml:space="preserve">ware or technical information) </w:t>
      </w:r>
      <w:r w:rsidR="004A6B42" w:rsidRPr="00A94A8E">
        <w:rPr>
          <w:sz w:val="20"/>
        </w:rPr>
        <w:t>for research on campus or elsewhere.</w:t>
      </w:r>
      <w:r w:rsidRPr="00A94A8E">
        <w:rPr>
          <w:sz w:val="20"/>
        </w:rPr>
        <w:t xml:space="preserve">  </w:t>
      </w:r>
      <w:r w:rsidR="007A7BCB" w:rsidRPr="00A94A8E">
        <w:rPr>
          <w:sz w:val="20"/>
        </w:rPr>
        <w:t>These can result in export control violations for</w:t>
      </w:r>
      <w:r w:rsidR="0094268D" w:rsidRPr="00A94A8E">
        <w:rPr>
          <w:sz w:val="20"/>
        </w:rPr>
        <w:t xml:space="preserve"> </w:t>
      </w:r>
      <w:r w:rsidR="007A7BCB" w:rsidRPr="00A94A8E">
        <w:rPr>
          <w:sz w:val="20"/>
        </w:rPr>
        <w:t>individuals as well as for MIT.</w:t>
      </w:r>
    </w:p>
    <w:p w14:paraId="7113AC2F" w14:textId="77777777" w:rsidR="004A6B42" w:rsidRPr="00A94A8E" w:rsidRDefault="004A6B42" w:rsidP="004A6B42">
      <w:pPr>
        <w:rPr>
          <w:sz w:val="16"/>
          <w:szCs w:val="16"/>
        </w:rPr>
      </w:pPr>
    </w:p>
    <w:p w14:paraId="0CF3E607" w14:textId="7559CE46" w:rsidR="00A878CA" w:rsidRPr="00A94A8E" w:rsidRDefault="00A878CA" w:rsidP="004D7668">
      <w:pPr>
        <w:rPr>
          <w:sz w:val="20"/>
        </w:rPr>
      </w:pPr>
      <w:r w:rsidRPr="00A94A8E">
        <w:rPr>
          <w:sz w:val="20"/>
        </w:rPr>
        <w:t>ITAR-controlled items</w:t>
      </w:r>
      <w:r w:rsidR="004D7668" w:rsidRPr="00A94A8E">
        <w:rPr>
          <w:sz w:val="20"/>
        </w:rPr>
        <w:t xml:space="preserve">, and EAR-controlled items with </w:t>
      </w:r>
      <w:r w:rsidR="004D7668" w:rsidRPr="00A94A8E">
        <w:rPr>
          <w:i/>
          <w:sz w:val="20"/>
        </w:rPr>
        <w:t>nx5nn</w:t>
      </w:r>
      <w:r w:rsidR="004D7668" w:rsidRPr="00A94A8E">
        <w:rPr>
          <w:sz w:val="20"/>
        </w:rPr>
        <w:t xml:space="preserve"> or </w:t>
      </w:r>
      <w:r w:rsidR="004D7668" w:rsidRPr="00A94A8E">
        <w:rPr>
          <w:i/>
          <w:sz w:val="20"/>
        </w:rPr>
        <w:t>nx6nn</w:t>
      </w:r>
      <w:r w:rsidR="004D7668" w:rsidRPr="00A94A8E">
        <w:rPr>
          <w:sz w:val="20"/>
        </w:rPr>
        <w:t xml:space="preserve"> ECCNs,</w:t>
      </w:r>
      <w:r w:rsidRPr="00A94A8E">
        <w:rPr>
          <w:sz w:val="20"/>
        </w:rPr>
        <w:t xml:space="preserve"> create </w:t>
      </w:r>
      <w:r w:rsidR="004D7668" w:rsidRPr="00A94A8E">
        <w:rPr>
          <w:sz w:val="20"/>
        </w:rPr>
        <w:t xml:space="preserve">significant </w:t>
      </w:r>
      <w:r w:rsidRPr="00A94A8E">
        <w:rPr>
          <w:sz w:val="20"/>
        </w:rPr>
        <w:t>obstacl</w:t>
      </w:r>
      <w:r w:rsidR="004D7668" w:rsidRPr="00A94A8E">
        <w:rPr>
          <w:sz w:val="20"/>
        </w:rPr>
        <w:t>es to use on campus</w:t>
      </w:r>
      <w:r w:rsidR="00DC28E6">
        <w:rPr>
          <w:sz w:val="20"/>
        </w:rPr>
        <w:t xml:space="preserve">. </w:t>
      </w:r>
      <w:r w:rsidR="00B176F0">
        <w:rPr>
          <w:sz w:val="20"/>
        </w:rPr>
        <w:t xml:space="preserve"> </w:t>
      </w:r>
      <w:r w:rsidRPr="00A94A8E">
        <w:rPr>
          <w:sz w:val="20"/>
        </w:rPr>
        <w:t>EAR99 items are welcome</w:t>
      </w:r>
    </w:p>
    <w:p w14:paraId="03CC6553" w14:textId="77777777" w:rsidR="004D7668" w:rsidRPr="00A94A8E" w:rsidRDefault="004D7668" w:rsidP="004D7668">
      <w:pPr>
        <w:rPr>
          <w:sz w:val="20"/>
        </w:rPr>
      </w:pPr>
      <w:r w:rsidRPr="00A94A8E">
        <w:rPr>
          <w:sz w:val="20"/>
        </w:rPr>
        <w:t>Other EAR ECCNs:</w:t>
      </w:r>
    </w:p>
    <w:p w14:paraId="5357DF44" w14:textId="77777777" w:rsidR="00400B1C" w:rsidRPr="00A94A8E" w:rsidRDefault="004D7668" w:rsidP="004D7668">
      <w:pPr>
        <w:numPr>
          <w:ilvl w:val="0"/>
          <w:numId w:val="3"/>
        </w:numPr>
        <w:rPr>
          <w:sz w:val="20"/>
        </w:rPr>
      </w:pPr>
      <w:r w:rsidRPr="00A94A8E">
        <w:rPr>
          <w:sz w:val="20"/>
        </w:rPr>
        <w:t xml:space="preserve">Items, </w:t>
      </w:r>
      <w:r w:rsidR="00400B1C" w:rsidRPr="00A94A8E">
        <w:rPr>
          <w:sz w:val="20"/>
        </w:rPr>
        <w:t>equipment, materials, and software object code can be used on</w:t>
      </w:r>
      <w:r w:rsidRPr="00A94A8E">
        <w:rPr>
          <w:sz w:val="20"/>
        </w:rPr>
        <w:t xml:space="preserve"> campus, but we </w:t>
      </w:r>
      <w:r w:rsidR="00400B1C" w:rsidRPr="00A94A8E">
        <w:rPr>
          <w:sz w:val="20"/>
        </w:rPr>
        <w:t xml:space="preserve">need to be aware of </w:t>
      </w:r>
      <w:r w:rsidRPr="00A94A8E">
        <w:rPr>
          <w:sz w:val="20"/>
        </w:rPr>
        <w:t xml:space="preserve">their </w:t>
      </w:r>
      <w:r w:rsidR="00400B1C" w:rsidRPr="00A94A8E">
        <w:rPr>
          <w:sz w:val="20"/>
        </w:rPr>
        <w:t>classification for possible shipment or disposition</w:t>
      </w:r>
    </w:p>
    <w:p w14:paraId="6D1D23CB" w14:textId="63C0F495" w:rsidR="00400B1C" w:rsidRDefault="00400B1C" w:rsidP="004D7668">
      <w:pPr>
        <w:numPr>
          <w:ilvl w:val="0"/>
          <w:numId w:val="3"/>
        </w:numPr>
      </w:pPr>
      <w:r w:rsidRPr="00A94A8E">
        <w:rPr>
          <w:sz w:val="20"/>
        </w:rPr>
        <w:t xml:space="preserve">EAR-controlled technology and software source </w:t>
      </w:r>
      <w:r w:rsidR="00DC28E6">
        <w:rPr>
          <w:sz w:val="20"/>
        </w:rPr>
        <w:t>may be restricted from use on campus by individuals from some countries as well as shipment to those countries</w:t>
      </w:r>
    </w:p>
    <w:p w14:paraId="3609A79D" w14:textId="77777777" w:rsidR="00231A52" w:rsidRDefault="00231A52" w:rsidP="00A94A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835"/>
        <w:gridCol w:w="1208"/>
        <w:gridCol w:w="1248"/>
        <w:gridCol w:w="2265"/>
        <w:gridCol w:w="1318"/>
      </w:tblGrid>
      <w:tr w:rsidR="00D37D4E" w14:paraId="1745D39A" w14:textId="6247E2DD" w:rsidTr="007207DC">
        <w:tc>
          <w:tcPr>
            <w:tcW w:w="1236" w:type="dxa"/>
            <w:shd w:val="clear" w:color="auto" w:fill="auto"/>
            <w:vAlign w:val="bottom"/>
          </w:tcPr>
          <w:p w14:paraId="033F90AA" w14:textId="373DAA83" w:rsidR="00D37D4E" w:rsidRPr="006001CC" w:rsidRDefault="00D37D4E" w:rsidP="005B48C7">
            <w:pPr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Model number</w:t>
            </w:r>
          </w:p>
          <w:p w14:paraId="389D821B" w14:textId="77777777" w:rsidR="00D37D4E" w:rsidRPr="00830F83" w:rsidRDefault="00D37D4E" w:rsidP="005B48C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894" w:type="dxa"/>
            <w:shd w:val="clear" w:color="auto" w:fill="auto"/>
            <w:vAlign w:val="bottom"/>
          </w:tcPr>
          <w:p w14:paraId="2A9626E2" w14:textId="53C339C2" w:rsidR="00D37D4E" w:rsidRDefault="00D37D4E" w:rsidP="00D37D4E">
            <w:pPr>
              <w:jc w:val="center"/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Description</w:t>
            </w:r>
          </w:p>
          <w:p w14:paraId="5D5E633F" w14:textId="77777777" w:rsidR="00D37D4E" w:rsidRPr="00830F83" w:rsidRDefault="00D37D4E" w:rsidP="006001CC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4" w:type="dxa"/>
            <w:shd w:val="clear" w:color="auto" w:fill="auto"/>
            <w:vAlign w:val="bottom"/>
          </w:tcPr>
          <w:p w14:paraId="09125C1B" w14:textId="77777777" w:rsidR="00D37D4E" w:rsidRDefault="00D37D4E" w:rsidP="005B48C7">
            <w:pPr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Jurisdiction</w:t>
            </w:r>
          </w:p>
          <w:p w14:paraId="206420B9" w14:textId="77777777" w:rsidR="00D37D4E" w:rsidRPr="006001CC" w:rsidRDefault="00D37D4E" w:rsidP="005B48C7">
            <w:pPr>
              <w:rPr>
                <w:rFonts w:eastAsia="Times New Roman"/>
                <w:i/>
                <w:sz w:val="20"/>
              </w:rPr>
            </w:pPr>
            <w:r w:rsidRPr="006001CC">
              <w:rPr>
                <w:rFonts w:eastAsia="Times New Roman"/>
                <w:i/>
                <w:sz w:val="20"/>
              </w:rPr>
              <w:t>ITAR or EAR</w:t>
            </w:r>
          </w:p>
          <w:p w14:paraId="3C48136D" w14:textId="77777777" w:rsidR="00D37D4E" w:rsidRPr="00830F83" w:rsidRDefault="00D37D4E" w:rsidP="005B48C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49" w:type="dxa"/>
            <w:shd w:val="clear" w:color="auto" w:fill="auto"/>
            <w:vAlign w:val="bottom"/>
          </w:tcPr>
          <w:p w14:paraId="341E1B9C" w14:textId="46721549" w:rsidR="00D37D4E" w:rsidRPr="006001CC" w:rsidRDefault="00D37D4E" w:rsidP="000709F7">
            <w:pPr>
              <w:jc w:val="center"/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Commodity Jurisdiction</w:t>
            </w:r>
            <w:r>
              <w:rPr>
                <w:rFonts w:eastAsia="Times New Roman"/>
                <w:sz w:val="20"/>
              </w:rPr>
              <w:t>?</w:t>
            </w:r>
          </w:p>
          <w:p w14:paraId="0B5BB875" w14:textId="77777777" w:rsidR="00D37D4E" w:rsidRDefault="00D37D4E" w:rsidP="000709F7">
            <w:pPr>
              <w:jc w:val="center"/>
              <w:rPr>
                <w:rFonts w:eastAsia="Times New Roman"/>
                <w:i/>
                <w:sz w:val="20"/>
              </w:rPr>
            </w:pPr>
            <w:r w:rsidRPr="006001CC">
              <w:rPr>
                <w:rFonts w:eastAsia="Times New Roman"/>
                <w:i/>
                <w:sz w:val="20"/>
              </w:rPr>
              <w:t>Y or N</w:t>
            </w:r>
          </w:p>
          <w:p w14:paraId="0215EF71" w14:textId="77777777" w:rsidR="00D37D4E" w:rsidRPr="00830F83" w:rsidRDefault="00D37D4E" w:rsidP="000709F7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45" w:type="dxa"/>
            <w:shd w:val="clear" w:color="auto" w:fill="auto"/>
            <w:vAlign w:val="bottom"/>
          </w:tcPr>
          <w:p w14:paraId="47FC098B" w14:textId="038B9CF9" w:rsidR="00D37D4E" w:rsidRDefault="00D37D4E" w:rsidP="00D37D4E">
            <w:pPr>
              <w:jc w:val="center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 xml:space="preserve">If </w:t>
            </w:r>
            <w:r w:rsidRPr="006001CC">
              <w:rPr>
                <w:rFonts w:eastAsia="Times New Roman"/>
                <w:sz w:val="20"/>
              </w:rPr>
              <w:t>EAR</w:t>
            </w:r>
            <w:r>
              <w:rPr>
                <w:rFonts w:eastAsia="Times New Roman"/>
                <w:sz w:val="20"/>
              </w:rPr>
              <w:t xml:space="preserve">: </w:t>
            </w:r>
            <w:r w:rsidRPr="006001CC">
              <w:rPr>
                <w:rFonts w:eastAsia="Times New Roman"/>
                <w:sz w:val="20"/>
              </w:rPr>
              <w:t xml:space="preserve"> ECCN</w:t>
            </w:r>
            <w:r>
              <w:rPr>
                <w:rFonts w:eastAsia="Times New Roman"/>
                <w:sz w:val="20"/>
              </w:rPr>
              <w:t xml:space="preserve"> #</w:t>
            </w:r>
          </w:p>
          <w:p w14:paraId="7E2CC9C7" w14:textId="77777777" w:rsidR="00D37D4E" w:rsidRPr="00830F83" w:rsidRDefault="00D37D4E" w:rsidP="006001CC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68" w:type="dxa"/>
            <w:vAlign w:val="bottom"/>
          </w:tcPr>
          <w:p w14:paraId="4DB191AA" w14:textId="1ECAB437" w:rsidR="00D37D4E" w:rsidRDefault="00D37D4E" w:rsidP="006001CC">
            <w:pPr>
              <w:jc w:val="center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 xml:space="preserve">If EAR:  </w:t>
            </w:r>
            <w:r>
              <w:rPr>
                <w:rFonts w:eastAsia="Times New Roman"/>
                <w:sz w:val="20"/>
              </w:rPr>
              <w:br/>
              <w:t>CCATS #</w:t>
            </w:r>
          </w:p>
          <w:p w14:paraId="1B01E3A2" w14:textId="77777777" w:rsidR="00D37D4E" w:rsidRDefault="00D37D4E" w:rsidP="00D37D4E">
            <w:pPr>
              <w:jc w:val="center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if any</w:t>
            </w:r>
          </w:p>
          <w:p w14:paraId="7AD71558" w14:textId="7214B0AC" w:rsidR="00D37D4E" w:rsidRPr="006001CC" w:rsidRDefault="00D37D4E" w:rsidP="00D37D4E">
            <w:pPr>
              <w:jc w:val="center"/>
              <w:rPr>
                <w:rFonts w:eastAsia="Times New Roman"/>
                <w:sz w:val="20"/>
              </w:rPr>
            </w:pPr>
          </w:p>
        </w:tc>
      </w:tr>
      <w:tr w:rsidR="00D37D4E" w14:paraId="287F1F01" w14:textId="285AC1BD" w:rsidTr="007207DC">
        <w:tc>
          <w:tcPr>
            <w:tcW w:w="1236" w:type="dxa"/>
            <w:shd w:val="clear" w:color="auto" w:fill="auto"/>
          </w:tcPr>
          <w:p w14:paraId="6CD37B9B" w14:textId="3A5BECE8" w:rsidR="00D37D4E" w:rsidRPr="006001CC" w:rsidRDefault="00FC5DA4" w:rsidP="0030183A">
            <w:pPr>
              <w:rPr>
                <w:rFonts w:eastAsia="Times New Roman"/>
                <w:sz w:val="20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JPA-2000-6000-15</w:t>
            </w:r>
          </w:p>
        </w:tc>
        <w:tc>
          <w:tcPr>
            <w:tcW w:w="1894" w:type="dxa"/>
            <w:shd w:val="clear" w:color="auto" w:fill="auto"/>
          </w:tcPr>
          <w:p w14:paraId="0839E026" w14:textId="060EEE0E" w:rsidR="00D37D4E" w:rsidRPr="006001CC" w:rsidRDefault="00FC5DA4" w:rsidP="005B48C7">
            <w:pPr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2-6GHz RF Power Amplifier</w:t>
            </w:r>
          </w:p>
        </w:tc>
        <w:tc>
          <w:tcPr>
            <w:tcW w:w="1214" w:type="dxa"/>
            <w:shd w:val="clear" w:color="auto" w:fill="auto"/>
          </w:tcPr>
          <w:p w14:paraId="2F58C894" w14:textId="35003552" w:rsidR="00D37D4E" w:rsidRPr="006001CC" w:rsidRDefault="00FC5DA4" w:rsidP="005B48C7">
            <w:pPr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EAR99</w:t>
            </w:r>
          </w:p>
        </w:tc>
        <w:tc>
          <w:tcPr>
            <w:tcW w:w="1249" w:type="dxa"/>
            <w:shd w:val="clear" w:color="auto" w:fill="auto"/>
          </w:tcPr>
          <w:p w14:paraId="7C13A722" w14:textId="640A5557" w:rsidR="00D37D4E" w:rsidRPr="006001CC" w:rsidRDefault="00FC5DA4" w:rsidP="005B48C7">
            <w:pPr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N</w:t>
            </w:r>
          </w:p>
        </w:tc>
        <w:tc>
          <w:tcPr>
            <w:tcW w:w="2345" w:type="dxa"/>
            <w:shd w:val="clear" w:color="auto" w:fill="auto"/>
          </w:tcPr>
          <w:p w14:paraId="18FFCD99" w14:textId="37061DC8" w:rsidR="00D37D4E" w:rsidRPr="006001CC" w:rsidRDefault="00FC5DA4" w:rsidP="005B48C7">
            <w:pPr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854</w:t>
            </w:r>
            <w:r w:rsidR="00774A88">
              <w:rPr>
                <w:rFonts w:eastAsia="Times New Roman"/>
                <w:sz w:val="20"/>
              </w:rPr>
              <w:t>3</w:t>
            </w:r>
            <w:r>
              <w:rPr>
                <w:rFonts w:eastAsia="Times New Roman"/>
                <w:sz w:val="20"/>
              </w:rPr>
              <w:t>.</w:t>
            </w:r>
            <w:r w:rsidR="00774A88">
              <w:rPr>
                <w:rFonts w:eastAsia="Times New Roman"/>
                <w:sz w:val="20"/>
              </w:rPr>
              <w:t>70</w:t>
            </w:r>
            <w:r>
              <w:rPr>
                <w:rFonts w:eastAsia="Times New Roman"/>
                <w:sz w:val="20"/>
              </w:rPr>
              <w:t>.</w:t>
            </w:r>
            <w:r w:rsidR="00774A88">
              <w:rPr>
                <w:rFonts w:eastAsia="Times New Roman"/>
                <w:sz w:val="20"/>
              </w:rPr>
              <w:t>8</w:t>
            </w:r>
            <w:r>
              <w:rPr>
                <w:rFonts w:eastAsia="Times New Roman"/>
                <w:sz w:val="20"/>
              </w:rPr>
              <w:t>000</w:t>
            </w:r>
          </w:p>
        </w:tc>
        <w:tc>
          <w:tcPr>
            <w:tcW w:w="1368" w:type="dxa"/>
          </w:tcPr>
          <w:p w14:paraId="3CC7315F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  <w:tr w:rsidR="00D37D4E" w14:paraId="1E902DC7" w14:textId="40BDEED1" w:rsidTr="007207DC">
        <w:tc>
          <w:tcPr>
            <w:tcW w:w="1236" w:type="dxa"/>
            <w:shd w:val="clear" w:color="auto" w:fill="auto"/>
          </w:tcPr>
          <w:p w14:paraId="2FD53A96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894" w:type="dxa"/>
            <w:shd w:val="clear" w:color="auto" w:fill="auto"/>
          </w:tcPr>
          <w:p w14:paraId="22356270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14" w:type="dxa"/>
            <w:shd w:val="clear" w:color="auto" w:fill="auto"/>
          </w:tcPr>
          <w:p w14:paraId="750E2346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49" w:type="dxa"/>
            <w:shd w:val="clear" w:color="auto" w:fill="auto"/>
          </w:tcPr>
          <w:p w14:paraId="3A6C244C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61B958CA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368" w:type="dxa"/>
          </w:tcPr>
          <w:p w14:paraId="517F9194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  <w:tr w:rsidR="00D37D4E" w14:paraId="6EC68B4D" w14:textId="2600C9D0" w:rsidTr="007207DC">
        <w:tc>
          <w:tcPr>
            <w:tcW w:w="1236" w:type="dxa"/>
            <w:shd w:val="clear" w:color="auto" w:fill="auto"/>
          </w:tcPr>
          <w:p w14:paraId="1C38F074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894" w:type="dxa"/>
            <w:shd w:val="clear" w:color="auto" w:fill="auto"/>
          </w:tcPr>
          <w:p w14:paraId="4F6D5EB7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14" w:type="dxa"/>
            <w:shd w:val="clear" w:color="auto" w:fill="auto"/>
          </w:tcPr>
          <w:p w14:paraId="31D784BF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49" w:type="dxa"/>
            <w:shd w:val="clear" w:color="auto" w:fill="auto"/>
          </w:tcPr>
          <w:p w14:paraId="340C6D4D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5BC9FB9D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368" w:type="dxa"/>
          </w:tcPr>
          <w:p w14:paraId="074AEB63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  <w:tr w:rsidR="00D37D4E" w14:paraId="442F02F0" w14:textId="6034D8A1" w:rsidTr="007207DC">
        <w:tc>
          <w:tcPr>
            <w:tcW w:w="1236" w:type="dxa"/>
            <w:shd w:val="clear" w:color="auto" w:fill="auto"/>
          </w:tcPr>
          <w:p w14:paraId="51DAFDEF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894" w:type="dxa"/>
            <w:shd w:val="clear" w:color="auto" w:fill="auto"/>
          </w:tcPr>
          <w:p w14:paraId="594CA87E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14" w:type="dxa"/>
            <w:shd w:val="clear" w:color="auto" w:fill="auto"/>
          </w:tcPr>
          <w:p w14:paraId="6CE8CE7A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49" w:type="dxa"/>
            <w:shd w:val="clear" w:color="auto" w:fill="auto"/>
          </w:tcPr>
          <w:p w14:paraId="3A45FCF5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2A06065E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368" w:type="dxa"/>
          </w:tcPr>
          <w:p w14:paraId="66678402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  <w:tr w:rsidR="00D37D4E" w14:paraId="2B3EF816" w14:textId="2C4033AB" w:rsidTr="007207DC">
        <w:tc>
          <w:tcPr>
            <w:tcW w:w="1236" w:type="dxa"/>
            <w:shd w:val="clear" w:color="auto" w:fill="auto"/>
          </w:tcPr>
          <w:p w14:paraId="5A909344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894" w:type="dxa"/>
            <w:shd w:val="clear" w:color="auto" w:fill="auto"/>
          </w:tcPr>
          <w:p w14:paraId="776E8EFC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14" w:type="dxa"/>
            <w:shd w:val="clear" w:color="auto" w:fill="auto"/>
          </w:tcPr>
          <w:p w14:paraId="67706057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49" w:type="dxa"/>
            <w:shd w:val="clear" w:color="auto" w:fill="auto"/>
          </w:tcPr>
          <w:p w14:paraId="5D2CE11D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1DC50AE0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368" w:type="dxa"/>
          </w:tcPr>
          <w:p w14:paraId="360AF306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  <w:tr w:rsidR="00D37D4E" w14:paraId="3C6F570F" w14:textId="5D1A0718" w:rsidTr="007207DC">
        <w:tc>
          <w:tcPr>
            <w:tcW w:w="1236" w:type="dxa"/>
            <w:shd w:val="clear" w:color="auto" w:fill="auto"/>
          </w:tcPr>
          <w:p w14:paraId="29C02D20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894" w:type="dxa"/>
            <w:shd w:val="clear" w:color="auto" w:fill="auto"/>
          </w:tcPr>
          <w:p w14:paraId="4C8FE2E4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14" w:type="dxa"/>
            <w:shd w:val="clear" w:color="auto" w:fill="auto"/>
          </w:tcPr>
          <w:p w14:paraId="47001C7E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49" w:type="dxa"/>
            <w:shd w:val="clear" w:color="auto" w:fill="auto"/>
          </w:tcPr>
          <w:p w14:paraId="6A51FB8B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662BE14E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368" w:type="dxa"/>
          </w:tcPr>
          <w:p w14:paraId="4A8EFC5C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  <w:tr w:rsidR="00D37D4E" w14:paraId="40188C55" w14:textId="6A742AB0" w:rsidTr="007207DC">
        <w:tc>
          <w:tcPr>
            <w:tcW w:w="1236" w:type="dxa"/>
            <w:shd w:val="clear" w:color="auto" w:fill="auto"/>
          </w:tcPr>
          <w:p w14:paraId="166BBF9B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894" w:type="dxa"/>
            <w:shd w:val="clear" w:color="auto" w:fill="auto"/>
          </w:tcPr>
          <w:p w14:paraId="3EA25907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14" w:type="dxa"/>
            <w:shd w:val="clear" w:color="auto" w:fill="auto"/>
          </w:tcPr>
          <w:p w14:paraId="753E3276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49" w:type="dxa"/>
            <w:shd w:val="clear" w:color="auto" w:fill="auto"/>
          </w:tcPr>
          <w:p w14:paraId="6E22DFA9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4AEB4DE8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368" w:type="dxa"/>
          </w:tcPr>
          <w:p w14:paraId="059696E8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  <w:tr w:rsidR="00D37D4E" w14:paraId="6474C3FA" w14:textId="7D27E425" w:rsidTr="007207DC">
        <w:tc>
          <w:tcPr>
            <w:tcW w:w="1236" w:type="dxa"/>
            <w:shd w:val="clear" w:color="auto" w:fill="auto"/>
          </w:tcPr>
          <w:p w14:paraId="08CC648F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894" w:type="dxa"/>
            <w:shd w:val="clear" w:color="auto" w:fill="auto"/>
          </w:tcPr>
          <w:p w14:paraId="243A86F6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14" w:type="dxa"/>
            <w:shd w:val="clear" w:color="auto" w:fill="auto"/>
          </w:tcPr>
          <w:p w14:paraId="74584A01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49" w:type="dxa"/>
            <w:shd w:val="clear" w:color="auto" w:fill="auto"/>
          </w:tcPr>
          <w:p w14:paraId="7A1C02DE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1FA6FE41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368" w:type="dxa"/>
          </w:tcPr>
          <w:p w14:paraId="7E686389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</w:tbl>
    <w:p w14:paraId="6E8F28C8" w14:textId="77777777" w:rsidR="004362D6" w:rsidRDefault="004362D6" w:rsidP="005B48C7"/>
    <w:p w14:paraId="2DBF8CDC" w14:textId="3BEAA3A8" w:rsidR="00FA71C2" w:rsidRDefault="006001CC">
      <w:r w:rsidRPr="007207DC">
        <w:rPr>
          <w:b/>
        </w:rPr>
        <w:t>Jurisdiction:</w:t>
      </w:r>
      <w:r w:rsidRPr="00FA71C2">
        <w:t xml:space="preserve"> Is </w:t>
      </w:r>
      <w:r w:rsidR="00E44C50">
        <w:t>i</w:t>
      </w:r>
      <w:r w:rsidRPr="00FA71C2">
        <w:t xml:space="preserve">tem listed under ITAR: State Department US Munitions List or EAR: </w:t>
      </w:r>
      <w:r w:rsidR="00D37D4E" w:rsidRPr="00FA71C2">
        <w:t>Commerce Control List</w:t>
      </w:r>
    </w:p>
    <w:p w14:paraId="20D99360" w14:textId="124762C2" w:rsidR="00FA71C2" w:rsidRPr="00FA71C2" w:rsidRDefault="006001CC">
      <w:r w:rsidRPr="007207DC">
        <w:rPr>
          <w:b/>
        </w:rPr>
        <w:t>Commodity Jurisdiction:</w:t>
      </w:r>
      <w:r w:rsidRPr="00FA71C2">
        <w:t xml:space="preserve"> </w:t>
      </w:r>
      <w:r w:rsidR="00D37D4E" w:rsidRPr="00FA71C2">
        <w:t>do you have a State Department Commodity Jurisdiction determination stating that this item is ITAR or EAR?</w:t>
      </w:r>
    </w:p>
    <w:p w14:paraId="2E19D22F" w14:textId="043F2AE3" w:rsidR="00FA71C2" w:rsidRPr="00FA71C2" w:rsidRDefault="00D37D4E">
      <w:r w:rsidRPr="007207DC">
        <w:rPr>
          <w:b/>
        </w:rPr>
        <w:t>ECCN #:</w:t>
      </w:r>
      <w:r w:rsidRPr="00FA71C2">
        <w:t xml:space="preserve">  </w:t>
      </w:r>
      <w:r w:rsidR="00B176F0" w:rsidRPr="00FA71C2">
        <w:t>Please provide</w:t>
      </w:r>
      <w:r w:rsidRPr="00FA71C2">
        <w:t xml:space="preserve"> the Export Control Classification Number</w:t>
      </w:r>
      <w:r w:rsidR="00B176F0" w:rsidRPr="00FA71C2">
        <w:t xml:space="preserve"> </w:t>
      </w:r>
      <w:r w:rsidRPr="00FA71C2">
        <w:t xml:space="preserve">for </w:t>
      </w:r>
      <w:r w:rsidR="00B176F0" w:rsidRPr="007207DC">
        <w:t>EAR-controlled items</w:t>
      </w:r>
      <w:r w:rsidR="00FA71C2" w:rsidRPr="007207DC">
        <w:t>.</w:t>
      </w:r>
    </w:p>
    <w:p w14:paraId="6F7BB718" w14:textId="065CEAF5" w:rsidR="0094268D" w:rsidRPr="00FA71C2" w:rsidRDefault="00D37D4E">
      <w:r w:rsidRPr="007207DC">
        <w:rPr>
          <w:b/>
        </w:rPr>
        <w:t>CATS #</w:t>
      </w:r>
      <w:r w:rsidRPr="00FA71C2">
        <w:t>:  If</w:t>
      </w:r>
      <w:r w:rsidR="0024470B" w:rsidRPr="00FA71C2">
        <w:t xml:space="preserve"> the</w:t>
      </w:r>
      <w:r w:rsidRPr="00FA71C2">
        <w:t xml:space="preserve"> Commerce Department</w:t>
      </w:r>
      <w:r w:rsidR="0024470B" w:rsidRPr="00FA71C2">
        <w:t xml:space="preserve"> has confirmed your ECCN, please provide the</w:t>
      </w:r>
      <w:r w:rsidRPr="00FA71C2">
        <w:t xml:space="preserve"> CCATS </w:t>
      </w:r>
      <w:r w:rsidR="0024470B" w:rsidRPr="00FA71C2">
        <w:t xml:space="preserve">number </w:t>
      </w:r>
    </w:p>
    <w:p w14:paraId="1CB1B4F9" w14:textId="77777777" w:rsidR="00FA71C2" w:rsidRDefault="00FA71C2" w:rsidP="005B48C7"/>
    <w:p w14:paraId="5DCDD83D" w14:textId="77777777" w:rsidR="00A91632" w:rsidRDefault="00DA01FF" w:rsidP="005B48C7">
      <w:r>
        <w:t xml:space="preserve">Note that anything MIT buys from you is subject to U.S. export controls, except publicly available information and informational materials.  </w:t>
      </w:r>
    </w:p>
    <w:p w14:paraId="782C0442" w14:textId="53465D36" w:rsidR="005B48C7" w:rsidRDefault="005B48C7" w:rsidP="005B48C7">
      <w:r w:rsidRPr="005B48C7">
        <w:t>Please contact</w:t>
      </w:r>
      <w:r w:rsidR="00742166">
        <w:t xml:space="preserve"> </w:t>
      </w:r>
      <w:r w:rsidR="00E44C50">
        <w:t>the Export Control Officer</w:t>
      </w:r>
      <w:r w:rsidR="000F5BD0">
        <w:t xml:space="preserve">, </w:t>
      </w:r>
      <w:r w:rsidR="00E44C50">
        <w:t xml:space="preserve">Janet Johnston </w:t>
      </w:r>
      <w:r w:rsidR="00A91632">
        <w:t>(</w:t>
      </w:r>
      <w:r w:rsidR="00742166">
        <w:t xml:space="preserve"> </w:t>
      </w:r>
      <w:hyperlink r:id="rId8" w:history="1">
        <w:r w:rsidR="00E44C50" w:rsidRPr="00F00B73">
          <w:rPr>
            <w:rStyle w:val="Hyperlink"/>
          </w:rPr>
          <w:t>jcjohnst@mit.edu</w:t>
        </w:r>
      </w:hyperlink>
      <w:r w:rsidR="00A91632">
        <w:rPr>
          <w:rStyle w:val="Hyperlink"/>
        </w:rPr>
        <w:t>)</w:t>
      </w:r>
      <w:r w:rsidR="00742166">
        <w:t xml:space="preserve"> </w:t>
      </w:r>
      <w:r w:rsidR="0094268D">
        <w:t>if you have questions</w:t>
      </w:r>
      <w:r w:rsidR="00742166">
        <w:t>.</w:t>
      </w:r>
    </w:p>
    <w:tbl>
      <w:tblPr>
        <w:tblW w:w="9263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4493"/>
        <w:gridCol w:w="360"/>
        <w:gridCol w:w="4410"/>
      </w:tblGrid>
      <w:tr w:rsidR="0094268D" w:rsidRPr="003E150A" w14:paraId="14F3B812" w14:textId="77777777" w:rsidTr="00774A88">
        <w:trPr>
          <w:cantSplit/>
        </w:trPr>
        <w:tc>
          <w:tcPr>
            <w:tcW w:w="4493" w:type="dxa"/>
            <w:tcBorders>
              <w:left w:val="single" w:sz="6" w:space="0" w:color="FFFFFF"/>
              <w:bottom w:val="single" w:sz="6" w:space="0" w:color="auto"/>
              <w:right w:val="single" w:sz="6" w:space="0" w:color="FFFFFF"/>
            </w:tcBorders>
          </w:tcPr>
          <w:p w14:paraId="3D693731" w14:textId="61729254" w:rsidR="0094268D" w:rsidRPr="003E150A" w:rsidRDefault="00774A88" w:rsidP="00774A88">
            <w:r>
              <w:t>RF Bay, Inc.</w:t>
            </w:r>
          </w:p>
        </w:tc>
        <w:tc>
          <w:tcPr>
            <w:tcW w:w="360" w:type="dxa"/>
            <w:tcBorders>
              <w:left w:val="single" w:sz="6" w:space="0" w:color="FFFFFF"/>
              <w:bottom w:val="single" w:sz="6" w:space="0" w:color="FFFFFF"/>
            </w:tcBorders>
          </w:tcPr>
          <w:p w14:paraId="08773A0E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4410" w:type="dxa"/>
          </w:tcPr>
          <w:p w14:paraId="60FAEA19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</w:tr>
      <w:tr w:rsidR="0094268D" w:rsidRPr="003E150A" w14:paraId="64735C18" w14:textId="77777777" w:rsidTr="00774A88">
        <w:trPr>
          <w:cantSplit/>
        </w:trPr>
        <w:tc>
          <w:tcPr>
            <w:tcW w:w="4493" w:type="dxa"/>
            <w:tcBorders>
              <w:top w:val="single" w:sz="6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4E94F19" w14:textId="77777777" w:rsidR="0094268D" w:rsidRPr="003E150A" w:rsidRDefault="00DA01FF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  <w:r>
              <w:t>Company name</w:t>
            </w:r>
          </w:p>
          <w:p w14:paraId="658C53A3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360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3718116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4410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471FFE9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</w:tr>
      <w:tr w:rsidR="0094268D" w:rsidRPr="003E150A" w14:paraId="6F2ECED8" w14:textId="77777777" w:rsidTr="00774A88">
        <w:trPr>
          <w:cantSplit/>
        </w:trPr>
        <w:tc>
          <w:tcPr>
            <w:tcW w:w="4493" w:type="dxa"/>
            <w:tcBorders>
              <w:left w:val="single" w:sz="6" w:space="0" w:color="FFFFFF"/>
              <w:bottom w:val="single" w:sz="6" w:space="0" w:color="auto"/>
              <w:right w:val="single" w:sz="6" w:space="0" w:color="FFFFFF"/>
            </w:tcBorders>
          </w:tcPr>
          <w:p w14:paraId="38A0E561" w14:textId="34B4AF1B" w:rsidR="0094268D" w:rsidRPr="003E150A" w:rsidRDefault="00774A88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  <w:r>
              <w:t>David Ge</w:t>
            </w:r>
          </w:p>
        </w:tc>
        <w:tc>
          <w:tcPr>
            <w:tcW w:w="360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F8C79DB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4410" w:type="dxa"/>
            <w:tcBorders>
              <w:left w:val="single" w:sz="6" w:space="0" w:color="FFFFFF"/>
              <w:bottom w:val="single" w:sz="6" w:space="0" w:color="auto"/>
              <w:right w:val="single" w:sz="6" w:space="0" w:color="FFFFFF"/>
            </w:tcBorders>
          </w:tcPr>
          <w:p w14:paraId="1B2B8234" w14:textId="4C7ACEDD" w:rsidR="0094268D" w:rsidRPr="003E150A" w:rsidRDefault="00774A88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  <w:r>
              <w:t>6/2/2023</w:t>
            </w:r>
          </w:p>
        </w:tc>
      </w:tr>
      <w:tr w:rsidR="0094268D" w:rsidRPr="003E150A" w14:paraId="159B1E42" w14:textId="77777777" w:rsidTr="00774A88">
        <w:trPr>
          <w:cantSplit/>
        </w:trPr>
        <w:tc>
          <w:tcPr>
            <w:tcW w:w="4493" w:type="dxa"/>
            <w:tcBorders>
              <w:top w:val="single" w:sz="6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1C21905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  <w:r>
              <w:t>Responsible Individual</w:t>
            </w:r>
          </w:p>
          <w:p w14:paraId="3E46CC07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360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D0E0215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4410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D72BBCA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  <w:r w:rsidRPr="003E150A">
              <w:t>Date</w:t>
            </w:r>
          </w:p>
        </w:tc>
      </w:tr>
    </w:tbl>
    <w:p w14:paraId="7AE496B3" w14:textId="77777777" w:rsidR="0094268D" w:rsidRDefault="0094268D" w:rsidP="0094268D">
      <w:pPr>
        <w:rPr>
          <w:b/>
        </w:rPr>
      </w:pPr>
    </w:p>
    <w:p w14:paraId="2E76513B" w14:textId="77777777" w:rsidR="0094268D" w:rsidRDefault="0094268D" w:rsidP="00B176F0">
      <w:pPr>
        <w:ind w:left="90"/>
        <w:rPr>
          <w:b/>
        </w:rPr>
      </w:pPr>
    </w:p>
    <w:p w14:paraId="0C17162F" w14:textId="77777777" w:rsidR="0094268D" w:rsidRDefault="0094268D" w:rsidP="0094268D">
      <w:pPr>
        <w:rPr>
          <w:b/>
        </w:rPr>
      </w:pPr>
    </w:p>
    <w:p w14:paraId="6CBAC311" w14:textId="77777777" w:rsidR="0094268D" w:rsidRDefault="0094268D" w:rsidP="0094268D">
      <w:pPr>
        <w:rPr>
          <w:b/>
        </w:rPr>
      </w:pPr>
    </w:p>
    <w:p w14:paraId="53DA53A4" w14:textId="77777777" w:rsidR="00742166" w:rsidRDefault="00231A52" w:rsidP="005B48C7">
      <w:r>
        <w:t>Continuation</w:t>
      </w:r>
    </w:p>
    <w:p w14:paraId="79C7AD24" w14:textId="77777777" w:rsidR="00742166" w:rsidRDefault="00742166" w:rsidP="005B48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2613"/>
        <w:gridCol w:w="1347"/>
        <w:gridCol w:w="2160"/>
        <w:gridCol w:w="1170"/>
      </w:tblGrid>
      <w:tr w:rsidR="0065030D" w14:paraId="2822DFE9" w14:textId="77777777" w:rsidTr="0065030D">
        <w:tc>
          <w:tcPr>
            <w:tcW w:w="1458" w:type="dxa"/>
            <w:shd w:val="clear" w:color="auto" w:fill="auto"/>
            <w:vAlign w:val="bottom"/>
          </w:tcPr>
          <w:p w14:paraId="5EC16E4E" w14:textId="77777777" w:rsidR="0065030D" w:rsidRDefault="0065030D" w:rsidP="008A7CDA">
            <w:pPr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Model number</w:t>
            </w:r>
          </w:p>
          <w:p w14:paraId="3DB18A4A" w14:textId="77777777" w:rsidR="0065030D" w:rsidRPr="006001CC" w:rsidRDefault="0065030D" w:rsidP="008A7CDA">
            <w:pPr>
              <w:rPr>
                <w:rFonts w:eastAsia="Times New Roman"/>
                <w:sz w:val="20"/>
              </w:rPr>
            </w:pPr>
          </w:p>
          <w:p w14:paraId="7C4A33DD" w14:textId="458D74AA" w:rsidR="0065030D" w:rsidRPr="00B176F0" w:rsidRDefault="0065030D" w:rsidP="000709F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  <w:vAlign w:val="bottom"/>
          </w:tcPr>
          <w:p w14:paraId="7B884071" w14:textId="77777777" w:rsidR="0065030D" w:rsidRPr="006001CC" w:rsidRDefault="0065030D" w:rsidP="008A7CDA">
            <w:pPr>
              <w:jc w:val="center"/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Description</w:t>
            </w:r>
          </w:p>
          <w:p w14:paraId="351D2FDA" w14:textId="77777777" w:rsidR="0065030D" w:rsidRPr="00B176F0" w:rsidRDefault="0065030D" w:rsidP="008A7CDA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  <w:p w14:paraId="45B493CE" w14:textId="5F131E8F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  <w:vAlign w:val="bottom"/>
          </w:tcPr>
          <w:p w14:paraId="0E56D2E9" w14:textId="77777777" w:rsidR="0065030D" w:rsidRDefault="0065030D" w:rsidP="008A7CDA">
            <w:pPr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Jurisdiction</w:t>
            </w:r>
          </w:p>
          <w:p w14:paraId="33E5DB62" w14:textId="77777777" w:rsidR="0065030D" w:rsidRPr="006001CC" w:rsidRDefault="0065030D" w:rsidP="008A7CDA">
            <w:pPr>
              <w:rPr>
                <w:rFonts w:eastAsia="Times New Roman"/>
                <w:i/>
                <w:sz w:val="20"/>
              </w:rPr>
            </w:pPr>
            <w:r w:rsidRPr="006001CC">
              <w:rPr>
                <w:rFonts w:eastAsia="Times New Roman"/>
                <w:i/>
                <w:sz w:val="20"/>
              </w:rPr>
              <w:t>ITAR or EAR</w:t>
            </w:r>
          </w:p>
          <w:p w14:paraId="3B971CAE" w14:textId="3BC1A153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61155ECD" w14:textId="77777777" w:rsidR="0065030D" w:rsidRPr="006001CC" w:rsidRDefault="0065030D" w:rsidP="008A7CDA">
            <w:pPr>
              <w:jc w:val="center"/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Commodity Jurisdiction</w:t>
            </w:r>
          </w:p>
          <w:p w14:paraId="0BE2B9BD" w14:textId="77777777" w:rsidR="0065030D" w:rsidRDefault="0065030D" w:rsidP="008A7CDA">
            <w:pPr>
              <w:jc w:val="center"/>
              <w:rPr>
                <w:rFonts w:eastAsia="Times New Roman"/>
                <w:i/>
                <w:sz w:val="20"/>
              </w:rPr>
            </w:pPr>
            <w:r w:rsidRPr="006001CC">
              <w:rPr>
                <w:rFonts w:eastAsia="Times New Roman"/>
                <w:i/>
                <w:sz w:val="20"/>
              </w:rPr>
              <w:t>Y or N</w:t>
            </w:r>
          </w:p>
          <w:p w14:paraId="79F19913" w14:textId="141E14EC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  <w:vAlign w:val="bottom"/>
          </w:tcPr>
          <w:p w14:paraId="4FD42F9C" w14:textId="77777777" w:rsidR="0065030D" w:rsidRPr="006001CC" w:rsidRDefault="0065030D" w:rsidP="008A7CDA">
            <w:pPr>
              <w:jc w:val="center"/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EAR ECCN</w:t>
            </w:r>
            <w:r>
              <w:rPr>
                <w:rFonts w:eastAsia="Times New Roman"/>
                <w:sz w:val="20"/>
              </w:rPr>
              <w:t xml:space="preserve"> #</w:t>
            </w:r>
          </w:p>
          <w:p w14:paraId="1A334905" w14:textId="77777777" w:rsidR="0065030D" w:rsidRDefault="0065030D" w:rsidP="008A7CDA">
            <w:pPr>
              <w:jc w:val="center"/>
              <w:rPr>
                <w:rFonts w:eastAsia="Times New Roman"/>
                <w:sz w:val="20"/>
              </w:rPr>
            </w:pPr>
          </w:p>
          <w:p w14:paraId="448A79DE" w14:textId="13FC4448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74B8680" w14:textId="77777777" w:rsidTr="0065030D">
        <w:tc>
          <w:tcPr>
            <w:tcW w:w="1458" w:type="dxa"/>
            <w:shd w:val="clear" w:color="auto" w:fill="auto"/>
          </w:tcPr>
          <w:p w14:paraId="5CF4A9F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312924A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1270C05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A8E912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1A62978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7D852767" w14:textId="77777777" w:rsidTr="0065030D">
        <w:tc>
          <w:tcPr>
            <w:tcW w:w="1458" w:type="dxa"/>
            <w:shd w:val="clear" w:color="auto" w:fill="auto"/>
          </w:tcPr>
          <w:p w14:paraId="1773AAE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4B6F2D1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0320A8E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6FCD44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C68754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09BDF774" w14:textId="77777777" w:rsidTr="0065030D">
        <w:tc>
          <w:tcPr>
            <w:tcW w:w="1458" w:type="dxa"/>
            <w:shd w:val="clear" w:color="auto" w:fill="auto"/>
          </w:tcPr>
          <w:p w14:paraId="78459EB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21E7B07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5069D68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757678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F2AD31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00DE7FC7" w14:textId="77777777" w:rsidTr="0065030D">
        <w:tc>
          <w:tcPr>
            <w:tcW w:w="1458" w:type="dxa"/>
            <w:shd w:val="clear" w:color="auto" w:fill="auto"/>
          </w:tcPr>
          <w:p w14:paraId="57CAD76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1BB7A34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F00A2F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679412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4C4C05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5C025FB6" w14:textId="77777777" w:rsidTr="0065030D">
        <w:tc>
          <w:tcPr>
            <w:tcW w:w="1458" w:type="dxa"/>
            <w:shd w:val="clear" w:color="auto" w:fill="auto"/>
          </w:tcPr>
          <w:p w14:paraId="72D8944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79BEA28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216EA00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2BFD742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55CABB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788C430A" w14:textId="77777777" w:rsidTr="0065030D">
        <w:tc>
          <w:tcPr>
            <w:tcW w:w="1458" w:type="dxa"/>
            <w:shd w:val="clear" w:color="auto" w:fill="auto"/>
          </w:tcPr>
          <w:p w14:paraId="621EC26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5115AC5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47821A5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6538678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FE942B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1C98AD28" w14:textId="77777777" w:rsidTr="0065030D">
        <w:tc>
          <w:tcPr>
            <w:tcW w:w="1458" w:type="dxa"/>
            <w:shd w:val="clear" w:color="auto" w:fill="auto"/>
          </w:tcPr>
          <w:p w14:paraId="37F4DA4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4766DB8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50011FB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562B70F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5B9AD09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4E31480" w14:textId="77777777" w:rsidTr="0065030D">
        <w:tc>
          <w:tcPr>
            <w:tcW w:w="1458" w:type="dxa"/>
            <w:shd w:val="clear" w:color="auto" w:fill="auto"/>
          </w:tcPr>
          <w:p w14:paraId="2837A99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7A7168A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BC7EED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7022557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034B7D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17E6360B" w14:textId="77777777" w:rsidTr="0065030D">
        <w:tc>
          <w:tcPr>
            <w:tcW w:w="1458" w:type="dxa"/>
            <w:shd w:val="clear" w:color="auto" w:fill="auto"/>
          </w:tcPr>
          <w:p w14:paraId="36963C8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3C9CF29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C12714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A8F968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118E1FF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5AB5D31E" w14:textId="77777777" w:rsidTr="0065030D">
        <w:tc>
          <w:tcPr>
            <w:tcW w:w="1458" w:type="dxa"/>
            <w:shd w:val="clear" w:color="auto" w:fill="auto"/>
          </w:tcPr>
          <w:p w14:paraId="75B412F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18489F2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350EFDD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B2C734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134E31C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61BB47F8" w14:textId="77777777" w:rsidTr="0065030D">
        <w:tc>
          <w:tcPr>
            <w:tcW w:w="1458" w:type="dxa"/>
            <w:shd w:val="clear" w:color="auto" w:fill="auto"/>
          </w:tcPr>
          <w:p w14:paraId="0C70FB0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55AAF7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30AD22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312D258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2C0522C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1F9B2B10" w14:textId="77777777" w:rsidTr="0065030D">
        <w:tc>
          <w:tcPr>
            <w:tcW w:w="1458" w:type="dxa"/>
            <w:shd w:val="clear" w:color="auto" w:fill="auto"/>
          </w:tcPr>
          <w:p w14:paraId="68C4ECC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5BB850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5EB1A0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751AEF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63B23DA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56FD7638" w14:textId="77777777" w:rsidTr="0065030D">
        <w:tc>
          <w:tcPr>
            <w:tcW w:w="1458" w:type="dxa"/>
            <w:shd w:val="clear" w:color="auto" w:fill="auto"/>
          </w:tcPr>
          <w:p w14:paraId="1ECFBF6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22EED44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3F522C9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4E85684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6EFF752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4B8F457B" w14:textId="77777777" w:rsidTr="0065030D">
        <w:tc>
          <w:tcPr>
            <w:tcW w:w="1458" w:type="dxa"/>
            <w:shd w:val="clear" w:color="auto" w:fill="auto"/>
          </w:tcPr>
          <w:p w14:paraId="54AD2D0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12A5CBA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7D82722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062FE2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40BC842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7A20308F" w14:textId="77777777" w:rsidTr="0065030D">
        <w:tc>
          <w:tcPr>
            <w:tcW w:w="1458" w:type="dxa"/>
            <w:shd w:val="clear" w:color="auto" w:fill="auto"/>
          </w:tcPr>
          <w:p w14:paraId="52694A2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2C4EF5D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C3AF97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2D8271A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004ED88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562034F0" w14:textId="77777777" w:rsidTr="0065030D">
        <w:tc>
          <w:tcPr>
            <w:tcW w:w="1458" w:type="dxa"/>
            <w:shd w:val="clear" w:color="auto" w:fill="auto"/>
          </w:tcPr>
          <w:p w14:paraId="3FF3C4D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05D2BBA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0074D55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D288FB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81E530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4CF5E969" w14:textId="77777777" w:rsidTr="0065030D">
        <w:tc>
          <w:tcPr>
            <w:tcW w:w="1458" w:type="dxa"/>
            <w:shd w:val="clear" w:color="auto" w:fill="auto"/>
          </w:tcPr>
          <w:p w14:paraId="2C9BCDE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7036F44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07462E1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2A62402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164318C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E3F65A0" w14:textId="77777777" w:rsidTr="0065030D">
        <w:tc>
          <w:tcPr>
            <w:tcW w:w="1458" w:type="dxa"/>
            <w:shd w:val="clear" w:color="auto" w:fill="auto"/>
          </w:tcPr>
          <w:p w14:paraId="110849D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0604CD9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0150CF1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4254AA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5AE6D7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511D378" w14:textId="77777777" w:rsidTr="0065030D">
        <w:tc>
          <w:tcPr>
            <w:tcW w:w="1458" w:type="dxa"/>
            <w:shd w:val="clear" w:color="auto" w:fill="auto"/>
          </w:tcPr>
          <w:p w14:paraId="512A750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4D784F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3B14331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0F9113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E170BC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70EE416D" w14:textId="77777777" w:rsidTr="0065030D">
        <w:tc>
          <w:tcPr>
            <w:tcW w:w="1458" w:type="dxa"/>
            <w:shd w:val="clear" w:color="auto" w:fill="auto"/>
          </w:tcPr>
          <w:p w14:paraId="37EA6E0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378C98D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27CFC80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69393AD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5393077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0991E48E" w14:textId="77777777" w:rsidTr="0065030D">
        <w:tc>
          <w:tcPr>
            <w:tcW w:w="1458" w:type="dxa"/>
            <w:shd w:val="clear" w:color="auto" w:fill="auto"/>
          </w:tcPr>
          <w:p w14:paraId="7F50F24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5F6B550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33AAA3A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3455D00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5B1B895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30FAB5C" w14:textId="77777777" w:rsidTr="0065030D">
        <w:tc>
          <w:tcPr>
            <w:tcW w:w="1458" w:type="dxa"/>
            <w:shd w:val="clear" w:color="auto" w:fill="auto"/>
          </w:tcPr>
          <w:p w14:paraId="3CF9E3A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599FE6E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66AB05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25FCEEA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35D253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19039BD" w14:textId="77777777" w:rsidTr="0065030D">
        <w:tc>
          <w:tcPr>
            <w:tcW w:w="1458" w:type="dxa"/>
            <w:shd w:val="clear" w:color="auto" w:fill="auto"/>
          </w:tcPr>
          <w:p w14:paraId="2B2DBB7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147CC1C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1122E66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2EEDC7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208C4DD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84F3E1E" w14:textId="77777777" w:rsidTr="0065030D">
        <w:tc>
          <w:tcPr>
            <w:tcW w:w="1458" w:type="dxa"/>
            <w:shd w:val="clear" w:color="auto" w:fill="auto"/>
          </w:tcPr>
          <w:p w14:paraId="3503CA3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D70C56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1A51766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4237343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5ADA042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05F7593D" w14:textId="77777777" w:rsidTr="0065030D">
        <w:tc>
          <w:tcPr>
            <w:tcW w:w="1458" w:type="dxa"/>
            <w:shd w:val="clear" w:color="auto" w:fill="auto"/>
          </w:tcPr>
          <w:p w14:paraId="030EC89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930F09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158B88A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2505984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62AFA51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63BA5E73" w14:textId="77777777" w:rsidTr="0065030D">
        <w:tc>
          <w:tcPr>
            <w:tcW w:w="1458" w:type="dxa"/>
            <w:shd w:val="clear" w:color="auto" w:fill="auto"/>
          </w:tcPr>
          <w:p w14:paraId="7D271AF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041D96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593E51C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46D542A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E6B9D7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5ED67ECC" w14:textId="77777777" w:rsidTr="0065030D">
        <w:tc>
          <w:tcPr>
            <w:tcW w:w="1458" w:type="dxa"/>
            <w:shd w:val="clear" w:color="auto" w:fill="auto"/>
          </w:tcPr>
          <w:p w14:paraId="7FC63FB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7388126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46378E4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5C5A19E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07A174A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114152F3" w14:textId="77777777" w:rsidTr="0065030D">
        <w:tc>
          <w:tcPr>
            <w:tcW w:w="1458" w:type="dxa"/>
            <w:shd w:val="clear" w:color="auto" w:fill="auto"/>
          </w:tcPr>
          <w:p w14:paraId="65CB2EF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3ED50E1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0E8BA00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D87853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30F345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50F6E846" w14:textId="77777777" w:rsidTr="0065030D">
        <w:tc>
          <w:tcPr>
            <w:tcW w:w="1458" w:type="dxa"/>
            <w:shd w:val="clear" w:color="auto" w:fill="auto"/>
          </w:tcPr>
          <w:p w14:paraId="1217FE2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3D7E221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2AEFADB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47E836F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292B59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4AA4D769" w14:textId="77777777" w:rsidTr="0065030D">
        <w:tc>
          <w:tcPr>
            <w:tcW w:w="1458" w:type="dxa"/>
            <w:shd w:val="clear" w:color="auto" w:fill="auto"/>
          </w:tcPr>
          <w:p w14:paraId="2B39B73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037C25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5627E81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53FE80D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65A14F1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62C88FED" w14:textId="77777777" w:rsidTr="0065030D">
        <w:tc>
          <w:tcPr>
            <w:tcW w:w="1458" w:type="dxa"/>
            <w:shd w:val="clear" w:color="auto" w:fill="auto"/>
          </w:tcPr>
          <w:p w14:paraId="30E8B08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9C945F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98F136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30E7AF4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433D243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1EAC6057" w14:textId="77777777" w:rsidTr="0065030D">
        <w:tc>
          <w:tcPr>
            <w:tcW w:w="1458" w:type="dxa"/>
            <w:shd w:val="clear" w:color="auto" w:fill="auto"/>
          </w:tcPr>
          <w:p w14:paraId="4346688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7F25501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557F94D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A7F002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1535F3D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450858A" w14:textId="77777777" w:rsidTr="0065030D">
        <w:tc>
          <w:tcPr>
            <w:tcW w:w="1458" w:type="dxa"/>
            <w:shd w:val="clear" w:color="auto" w:fill="auto"/>
          </w:tcPr>
          <w:p w14:paraId="55F8A7D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3F4CEDA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0546F39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DFCD23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71924F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3DF1362F" w14:textId="77777777" w:rsidTr="0065030D">
        <w:tc>
          <w:tcPr>
            <w:tcW w:w="1458" w:type="dxa"/>
            <w:shd w:val="clear" w:color="auto" w:fill="auto"/>
          </w:tcPr>
          <w:p w14:paraId="401FD00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1F7D898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2E11846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7110B85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297C841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013B27E3" w14:textId="77777777" w:rsidTr="0065030D">
        <w:tc>
          <w:tcPr>
            <w:tcW w:w="1458" w:type="dxa"/>
            <w:shd w:val="clear" w:color="auto" w:fill="auto"/>
          </w:tcPr>
          <w:p w14:paraId="69B86EF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3867F1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39C611A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7EA1443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0BC38D9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3F93ACE1" w14:textId="77777777" w:rsidTr="0065030D">
        <w:tc>
          <w:tcPr>
            <w:tcW w:w="1458" w:type="dxa"/>
            <w:shd w:val="clear" w:color="auto" w:fill="auto"/>
          </w:tcPr>
          <w:p w14:paraId="5575DCF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25AA139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08BD9D5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6D48AE4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1853883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0F6F3B85" w14:textId="77777777" w:rsidTr="0065030D">
        <w:tc>
          <w:tcPr>
            <w:tcW w:w="1458" w:type="dxa"/>
            <w:shd w:val="clear" w:color="auto" w:fill="auto"/>
          </w:tcPr>
          <w:p w14:paraId="1F5C1D0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2BD1DDC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2D36AF8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25F9A94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5DF3E8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31270018" w14:textId="77777777" w:rsidTr="0065030D">
        <w:tc>
          <w:tcPr>
            <w:tcW w:w="1458" w:type="dxa"/>
            <w:shd w:val="clear" w:color="auto" w:fill="auto"/>
          </w:tcPr>
          <w:p w14:paraId="394B1CB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119918D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395B5FE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179F7C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F24751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</w:tbl>
    <w:p w14:paraId="403B661F" w14:textId="77777777" w:rsidR="001F7C14" w:rsidRDefault="001F7C14" w:rsidP="001F7C14"/>
    <w:sectPr w:rsidR="001F7C14" w:rsidSect="00B176F0">
      <w:headerReference w:type="first" r:id="rId9"/>
      <w:footerReference w:type="first" r:id="rId10"/>
      <w:pgSz w:w="12240" w:h="15840"/>
      <w:pgMar w:top="605" w:right="1440" w:bottom="605" w:left="1710" w:header="605" w:footer="5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9DC8" w14:textId="77777777" w:rsidR="00B37D47" w:rsidRDefault="00B37D47">
      <w:r>
        <w:separator/>
      </w:r>
    </w:p>
  </w:endnote>
  <w:endnote w:type="continuationSeparator" w:id="0">
    <w:p w14:paraId="54ABD8A8" w14:textId="77777777" w:rsidR="00B37D47" w:rsidRDefault="00B3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3926"/>
      <w:gridCol w:w="1985"/>
      <w:gridCol w:w="3179"/>
    </w:tblGrid>
    <w:tr w:rsidR="00A94A8E" w14:paraId="592797DD" w14:textId="77777777">
      <w:trPr>
        <w:cantSplit/>
        <w:trHeight w:val="626"/>
      </w:trPr>
      <w:tc>
        <w:tcPr>
          <w:tcW w:w="4180" w:type="dxa"/>
        </w:tcPr>
        <w:p w14:paraId="7F8A06D3" w14:textId="77777777" w:rsidR="00A94A8E" w:rsidRDefault="00A94A8E">
          <w:pPr>
            <w:pStyle w:val="Footer"/>
            <w:tabs>
              <w:tab w:val="clear" w:pos="4320"/>
              <w:tab w:val="clear" w:pos="8640"/>
            </w:tabs>
            <w:spacing w:line="184" w:lineRule="exact"/>
            <w:rPr>
              <w:rFonts w:ascii="Arial Black" w:hAnsi="Arial Black"/>
              <w:color w:val="800000"/>
              <w:kern w:val="6"/>
              <w:sz w:val="15"/>
            </w:rPr>
          </w:pPr>
          <w:r>
            <w:rPr>
              <w:rFonts w:ascii="Arial Black" w:hAnsi="Arial Black"/>
              <w:color w:val="800000"/>
              <w:kern w:val="6"/>
              <w:sz w:val="15"/>
            </w:rPr>
            <w:t>Office of Sponsored Programs</w:t>
          </w:r>
        </w:p>
        <w:p w14:paraId="6D34BFAA" w14:textId="77777777" w:rsidR="00A94A8E" w:rsidRDefault="00A94A8E">
          <w:pPr>
            <w:pStyle w:val="Footer"/>
            <w:spacing w:line="184" w:lineRule="exact"/>
            <w:rPr>
              <w:rFonts w:ascii="Arial Black" w:hAnsi="Arial Black"/>
              <w:color w:val="800000"/>
              <w:kern w:val="6"/>
              <w:sz w:val="15"/>
            </w:rPr>
          </w:pPr>
          <w:r>
            <w:rPr>
              <w:rFonts w:ascii="Times New Roman" w:hAnsi="Times New Roman"/>
              <w:kern w:val="6"/>
              <w:sz w:val="16"/>
            </w:rPr>
            <w:t>Building NE18-901</w:t>
          </w:r>
        </w:p>
      </w:tc>
      <w:tc>
        <w:tcPr>
          <w:tcW w:w="2060" w:type="dxa"/>
        </w:tcPr>
        <w:p w14:paraId="1BA9D612" w14:textId="77777777" w:rsidR="00A94A8E" w:rsidRDefault="00A94A8E">
          <w:pPr>
            <w:pStyle w:val="Footer"/>
            <w:tabs>
              <w:tab w:val="clear" w:pos="4320"/>
              <w:tab w:val="clear" w:pos="8640"/>
            </w:tabs>
            <w:spacing w:line="184" w:lineRule="exact"/>
            <w:rPr>
              <w:rFonts w:ascii="Times New Roman" w:hAnsi="Times New Roman"/>
              <w:kern w:val="6"/>
              <w:sz w:val="16"/>
            </w:rPr>
          </w:pPr>
          <w:r>
            <w:rPr>
              <w:rFonts w:ascii="Times New Roman" w:hAnsi="Times New Roman"/>
              <w:kern w:val="6"/>
              <w:sz w:val="16"/>
            </w:rPr>
            <w:t>77 Massachusetts Avenue</w:t>
          </w:r>
        </w:p>
        <w:p w14:paraId="5D862703" w14:textId="77777777" w:rsidR="00A94A8E" w:rsidRDefault="00A94A8E">
          <w:pPr>
            <w:pStyle w:val="Footer"/>
            <w:tabs>
              <w:tab w:val="clear" w:pos="4320"/>
              <w:tab w:val="clear" w:pos="8640"/>
            </w:tabs>
            <w:spacing w:line="184" w:lineRule="exact"/>
            <w:rPr>
              <w:rFonts w:ascii="Times New Roman" w:hAnsi="Times New Roman"/>
              <w:kern w:val="6"/>
              <w:sz w:val="16"/>
            </w:rPr>
          </w:pPr>
          <w:r>
            <w:rPr>
              <w:rFonts w:ascii="Times New Roman" w:hAnsi="Times New Roman"/>
              <w:kern w:val="6"/>
              <w:sz w:val="16"/>
            </w:rPr>
            <w:t>Cambridge, Massachusetts</w:t>
          </w:r>
        </w:p>
        <w:p w14:paraId="7E9379F3" w14:textId="77777777" w:rsidR="00A94A8E" w:rsidRDefault="00A94A8E">
          <w:pPr>
            <w:pStyle w:val="Footer"/>
            <w:spacing w:line="184" w:lineRule="exact"/>
            <w:rPr>
              <w:rFonts w:ascii="Times New Roman" w:hAnsi="Times New Roman"/>
              <w:kern w:val="6"/>
              <w:sz w:val="16"/>
            </w:rPr>
          </w:pPr>
          <w:r>
            <w:rPr>
              <w:rFonts w:ascii="Times New Roman" w:hAnsi="Times New Roman"/>
              <w:kern w:val="6"/>
              <w:sz w:val="16"/>
            </w:rPr>
            <w:t>02139–4307</w:t>
          </w:r>
        </w:p>
      </w:tc>
      <w:tc>
        <w:tcPr>
          <w:tcW w:w="3228" w:type="dxa"/>
        </w:tcPr>
        <w:p w14:paraId="7ABA53A3" w14:textId="77777777" w:rsidR="00A94A8E" w:rsidRDefault="00A94A8E">
          <w:pPr>
            <w:pStyle w:val="Footer"/>
            <w:spacing w:line="184" w:lineRule="exact"/>
            <w:rPr>
              <w:rFonts w:ascii="Arial Black" w:hAnsi="Arial Black"/>
              <w:color w:val="800000"/>
              <w:kern w:val="6"/>
              <w:sz w:val="15"/>
            </w:rPr>
          </w:pPr>
          <w:r w:rsidRPr="005B48C7">
            <w:rPr>
              <w:rFonts w:ascii="Times New Roman" w:hAnsi="Times New Roman"/>
              <w:kern w:val="6"/>
              <w:sz w:val="16"/>
            </w:rPr>
            <w:t>http://osp.mit.edu/compliance/export-controls</w:t>
          </w:r>
        </w:p>
      </w:tc>
    </w:tr>
  </w:tbl>
  <w:p w14:paraId="5EF9D8AB" w14:textId="77777777" w:rsidR="00A94A8E" w:rsidRDefault="00A94A8E">
    <w:pPr>
      <w:pStyle w:val="BodyText1"/>
      <w:spacing w:line="184" w:lineRule="exact"/>
      <w:rPr>
        <w:kern w:val="6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F152E" w14:textId="77777777" w:rsidR="00B37D47" w:rsidRDefault="00B37D47">
      <w:r>
        <w:separator/>
      </w:r>
    </w:p>
  </w:footnote>
  <w:footnote w:type="continuationSeparator" w:id="0">
    <w:p w14:paraId="0FE30F5C" w14:textId="77777777" w:rsidR="00B37D47" w:rsidRDefault="00B37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895A8" w14:textId="77777777" w:rsidR="00A94A8E" w:rsidRDefault="00A94A8E">
    <w:pPr>
      <w:pStyle w:val="Header"/>
      <w:ind w:left="120"/>
      <w:jc w:val="center"/>
    </w:pPr>
    <w:r>
      <w:rPr>
        <w:noProof/>
      </w:rPr>
      <w:drawing>
        <wp:inline distT="0" distB="0" distL="0" distR="0" wp14:anchorId="556E8A3B" wp14:editId="0CB9CD22">
          <wp:extent cx="704850" cy="361950"/>
          <wp:effectExtent l="0" t="0" r="0" b="0"/>
          <wp:docPr id="1" name="Picture 1" descr="g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622D56" w14:textId="77777777" w:rsidR="00A94A8E" w:rsidRDefault="00A94A8E">
    <w:pPr>
      <w:pStyle w:val="Header"/>
      <w:jc w:val="center"/>
    </w:pPr>
  </w:p>
  <w:p w14:paraId="52723E3E" w14:textId="77777777" w:rsidR="00A94A8E" w:rsidRDefault="00A94A8E">
    <w:pPr>
      <w:pStyle w:val="Header"/>
      <w:jc w:val="center"/>
      <w:rPr>
        <w:rFonts w:ascii="Arial Black" w:hAnsi="Arial Black"/>
        <w:color w:val="800000"/>
        <w:sz w:val="15"/>
      </w:rPr>
    </w:pPr>
    <w:r>
      <w:rPr>
        <w:rFonts w:ascii="Arial Black" w:hAnsi="Arial Black"/>
        <w:color w:val="800000"/>
        <w:sz w:val="15"/>
      </w:rPr>
      <w:t>Massachusetts Institute of Technology</w:t>
    </w:r>
  </w:p>
  <w:p w14:paraId="03CAB010" w14:textId="77777777" w:rsidR="00A94A8E" w:rsidRDefault="00A94A8E">
    <w:pPr>
      <w:pStyle w:val="Header"/>
      <w:spacing w:line="200" w:lineRule="exact"/>
      <w:jc w:val="center"/>
      <w:rPr>
        <w:rFonts w:ascii="Arial" w:hAnsi="Arial"/>
        <w:b/>
        <w:color w:val="800000"/>
      </w:rPr>
    </w:pPr>
  </w:p>
  <w:p w14:paraId="11D0F9A2" w14:textId="77777777" w:rsidR="00A94A8E" w:rsidRDefault="00A94A8E">
    <w:pPr>
      <w:pStyle w:val="Header"/>
      <w:spacing w:line="200" w:lineRule="exact"/>
      <w:jc w:val="center"/>
      <w:rPr>
        <w:rFonts w:ascii="Arial" w:hAnsi="Arial"/>
        <w:b/>
        <w:color w:val="8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C1E"/>
    <w:multiLevelType w:val="hybridMultilevel"/>
    <w:tmpl w:val="0DFC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5B17"/>
    <w:multiLevelType w:val="hybridMultilevel"/>
    <w:tmpl w:val="A4A4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2235"/>
    <w:multiLevelType w:val="hybridMultilevel"/>
    <w:tmpl w:val="0412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B58CE"/>
    <w:multiLevelType w:val="hybridMultilevel"/>
    <w:tmpl w:val="4452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1679E"/>
    <w:multiLevelType w:val="hybridMultilevel"/>
    <w:tmpl w:val="E47C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4579DA"/>
    <w:multiLevelType w:val="hybridMultilevel"/>
    <w:tmpl w:val="D01A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268C0"/>
    <w:multiLevelType w:val="hybridMultilevel"/>
    <w:tmpl w:val="A4EA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A0A0A"/>
    <w:multiLevelType w:val="hybridMultilevel"/>
    <w:tmpl w:val="80EE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76996"/>
    <w:multiLevelType w:val="hybridMultilevel"/>
    <w:tmpl w:val="E6F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A6468"/>
    <w:multiLevelType w:val="hybridMultilevel"/>
    <w:tmpl w:val="881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B3022"/>
    <w:multiLevelType w:val="hybridMultilevel"/>
    <w:tmpl w:val="9A3A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C2679"/>
    <w:multiLevelType w:val="hybridMultilevel"/>
    <w:tmpl w:val="6F64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6170E"/>
    <w:multiLevelType w:val="hybridMultilevel"/>
    <w:tmpl w:val="45B8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096539">
    <w:abstractNumId w:val="3"/>
  </w:num>
  <w:num w:numId="2" w16cid:durableId="1240679306">
    <w:abstractNumId w:val="6"/>
  </w:num>
  <w:num w:numId="3" w16cid:durableId="1153646091">
    <w:abstractNumId w:val="8"/>
  </w:num>
  <w:num w:numId="4" w16cid:durableId="1737581395">
    <w:abstractNumId w:val="10"/>
  </w:num>
  <w:num w:numId="5" w16cid:durableId="1396943">
    <w:abstractNumId w:val="7"/>
  </w:num>
  <w:num w:numId="6" w16cid:durableId="1733115491">
    <w:abstractNumId w:val="2"/>
  </w:num>
  <w:num w:numId="7" w16cid:durableId="987787023">
    <w:abstractNumId w:val="0"/>
  </w:num>
  <w:num w:numId="8" w16cid:durableId="411122931">
    <w:abstractNumId w:val="11"/>
  </w:num>
  <w:num w:numId="9" w16cid:durableId="1432893473">
    <w:abstractNumId w:val="4"/>
  </w:num>
  <w:num w:numId="10" w16cid:durableId="618682375">
    <w:abstractNumId w:val="12"/>
  </w:num>
  <w:num w:numId="11" w16cid:durableId="1461921043">
    <w:abstractNumId w:val="9"/>
  </w:num>
  <w:num w:numId="12" w16cid:durableId="1316760247">
    <w:abstractNumId w:val="1"/>
  </w:num>
  <w:num w:numId="13" w16cid:durableId="823399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243"/>
    <w:rsid w:val="00063040"/>
    <w:rsid w:val="000709F7"/>
    <w:rsid w:val="000F5BD0"/>
    <w:rsid w:val="001628BC"/>
    <w:rsid w:val="0019350A"/>
    <w:rsid w:val="001A4670"/>
    <w:rsid w:val="001E20ED"/>
    <w:rsid w:val="001F7C14"/>
    <w:rsid w:val="00231A52"/>
    <w:rsid w:val="0024470B"/>
    <w:rsid w:val="0030183A"/>
    <w:rsid w:val="0030679E"/>
    <w:rsid w:val="0036291F"/>
    <w:rsid w:val="00374425"/>
    <w:rsid w:val="003E150A"/>
    <w:rsid w:val="003E1DA7"/>
    <w:rsid w:val="003F25C2"/>
    <w:rsid w:val="00400B1C"/>
    <w:rsid w:val="004362D6"/>
    <w:rsid w:val="004423D4"/>
    <w:rsid w:val="004A14FE"/>
    <w:rsid w:val="004A6B42"/>
    <w:rsid w:val="004D7668"/>
    <w:rsid w:val="005413D9"/>
    <w:rsid w:val="005B48C7"/>
    <w:rsid w:val="005B6B48"/>
    <w:rsid w:val="005D0459"/>
    <w:rsid w:val="006001CC"/>
    <w:rsid w:val="006070A6"/>
    <w:rsid w:val="006113C8"/>
    <w:rsid w:val="0065030D"/>
    <w:rsid w:val="006B6868"/>
    <w:rsid w:val="006F3120"/>
    <w:rsid w:val="007207DC"/>
    <w:rsid w:val="00742166"/>
    <w:rsid w:val="0074259A"/>
    <w:rsid w:val="007707CB"/>
    <w:rsid w:val="00774A88"/>
    <w:rsid w:val="007A7BCB"/>
    <w:rsid w:val="007B60FD"/>
    <w:rsid w:val="007C340A"/>
    <w:rsid w:val="00800243"/>
    <w:rsid w:val="008161E4"/>
    <w:rsid w:val="008240C4"/>
    <w:rsid w:val="00830F83"/>
    <w:rsid w:val="008E15FE"/>
    <w:rsid w:val="008E79E0"/>
    <w:rsid w:val="008F77C0"/>
    <w:rsid w:val="009025D4"/>
    <w:rsid w:val="009171F5"/>
    <w:rsid w:val="009215B6"/>
    <w:rsid w:val="0094268D"/>
    <w:rsid w:val="00A878CA"/>
    <w:rsid w:val="00A91632"/>
    <w:rsid w:val="00A94A8E"/>
    <w:rsid w:val="00B176F0"/>
    <w:rsid w:val="00B37D47"/>
    <w:rsid w:val="00B6571E"/>
    <w:rsid w:val="00BE2C79"/>
    <w:rsid w:val="00C85D2D"/>
    <w:rsid w:val="00C96E73"/>
    <w:rsid w:val="00CE20FA"/>
    <w:rsid w:val="00D37D4E"/>
    <w:rsid w:val="00D60F85"/>
    <w:rsid w:val="00DA01FF"/>
    <w:rsid w:val="00DC28E6"/>
    <w:rsid w:val="00DE1737"/>
    <w:rsid w:val="00E44C50"/>
    <w:rsid w:val="00E7639E"/>
    <w:rsid w:val="00E97817"/>
    <w:rsid w:val="00F51898"/>
    <w:rsid w:val="00FA71C2"/>
    <w:rsid w:val="00FC5DA4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6231CD"/>
  <w15:docId w15:val="{094746E6-8D22-4B7A-8606-07961845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" w:hAnsi="Courier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8C7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D60F85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DA7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60F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60F85"/>
    <w:pPr>
      <w:tabs>
        <w:tab w:val="center" w:pos="4320"/>
        <w:tab w:val="right" w:pos="8640"/>
      </w:tabs>
    </w:pPr>
  </w:style>
  <w:style w:type="paragraph" w:customStyle="1" w:styleId="BodyText1">
    <w:name w:val="Body Text1"/>
    <w:basedOn w:val="Normal"/>
    <w:rsid w:val="00D60F85"/>
    <w:pPr>
      <w:spacing w:line="280" w:lineRule="exact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D60F85"/>
    <w:pPr>
      <w:tabs>
        <w:tab w:val="left" w:pos="4920"/>
        <w:tab w:val="left" w:pos="8280"/>
      </w:tabs>
      <w:spacing w:line="184" w:lineRule="exact"/>
    </w:pPr>
    <w:rPr>
      <w:rFonts w:ascii="Arial" w:hAnsi="Arial"/>
      <w:sz w:val="15"/>
    </w:rPr>
  </w:style>
  <w:style w:type="character" w:styleId="CommentReference">
    <w:name w:val="annotation reference"/>
    <w:semiHidden/>
    <w:rsid w:val="00D60F85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48C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B48C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Hyperlink">
    <w:name w:val="Hyperlink"/>
    <w:uiPriority w:val="99"/>
    <w:unhideWhenUsed/>
    <w:rsid w:val="00742166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semiHidden/>
    <w:rsid w:val="003E1DA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rsid w:val="003E1DA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1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1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johnst@mi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quimby\Desktop\Export%20Control%20NDA%202013Oct1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A9BE9-D2AD-4B5B-BBC6-27927872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Export Control NDA 2013Oct18</Template>
  <TotalTime>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 10, 2003</vt:lpstr>
    </vt:vector>
  </TitlesOfParts>
  <Company>allison associates</Company>
  <LinksUpToDate>false</LinksUpToDate>
  <CharactersWithSpaces>2403</CharactersWithSpaces>
  <SharedDoc>false</SharedDoc>
  <HLinks>
    <vt:vector size="6" baseType="variant">
      <vt:variant>
        <vt:i4>7209043</vt:i4>
      </vt:variant>
      <vt:variant>
        <vt:i4>0</vt:i4>
      </vt:variant>
      <vt:variant>
        <vt:i4>0</vt:i4>
      </vt:variant>
      <vt:variant>
        <vt:i4>5</vt:i4>
      </vt:variant>
      <vt:variant>
        <vt:lpwstr>mailto:dquimby@mit.edu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 10, 2003</dc:title>
  <dc:creator>David Quimby</dc:creator>
  <cp:lastModifiedBy>David Ge</cp:lastModifiedBy>
  <cp:revision>3</cp:revision>
  <cp:lastPrinted>2015-05-21T15:05:00Z</cp:lastPrinted>
  <dcterms:created xsi:type="dcterms:W3CDTF">2023-06-02T15:22:00Z</dcterms:created>
  <dcterms:modified xsi:type="dcterms:W3CDTF">2023-06-02T15:37:00Z</dcterms:modified>
</cp:coreProperties>
</file>